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A9" w:rsidRDefault="00375BA9" w:rsidP="000D131E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 xml:space="preserve">PROTOKOLL DER </w:t>
      </w:r>
      <w:r w:rsidR="00B477B4">
        <w:rPr>
          <w:b/>
          <w:bCs/>
          <w:sz w:val="32"/>
          <w:u w:val="single"/>
        </w:rPr>
        <w:t>21</w:t>
      </w:r>
      <w:r>
        <w:rPr>
          <w:b/>
          <w:bCs/>
          <w:sz w:val="32"/>
          <w:u w:val="single"/>
        </w:rPr>
        <w:t>. VeZR GENERALVERSAMMLUNG</w:t>
      </w:r>
    </w:p>
    <w:p w:rsidR="005F6F7B" w:rsidRDefault="005F6F7B" w:rsidP="000D131E">
      <w:pPr>
        <w:pStyle w:val="Heading1"/>
        <w:rPr>
          <w:b/>
          <w:bCs/>
          <w:sz w:val="32"/>
        </w:rPr>
      </w:pPr>
    </w:p>
    <w:p w:rsidR="00375BA9" w:rsidRDefault="00B609D1" w:rsidP="000D131E">
      <w:pPr>
        <w:pStyle w:val="Heading1"/>
        <w:rPr>
          <w:b/>
          <w:bCs/>
          <w:sz w:val="32"/>
        </w:rPr>
      </w:pPr>
      <w:r>
        <w:rPr>
          <w:b/>
          <w:bCs/>
          <w:sz w:val="32"/>
        </w:rPr>
        <w:t xml:space="preserve">RESTAURANT </w:t>
      </w:r>
      <w:r w:rsidR="00672455">
        <w:rPr>
          <w:b/>
          <w:bCs/>
          <w:sz w:val="32"/>
        </w:rPr>
        <w:t>WERDGUET</w:t>
      </w:r>
      <w:r>
        <w:rPr>
          <w:b/>
          <w:bCs/>
          <w:sz w:val="32"/>
        </w:rPr>
        <w:t xml:space="preserve"> </w:t>
      </w:r>
      <w:r w:rsidR="00375BA9">
        <w:rPr>
          <w:b/>
          <w:bCs/>
          <w:sz w:val="32"/>
        </w:rPr>
        <w:t xml:space="preserve">VOM </w:t>
      </w:r>
      <w:r w:rsidR="00B477B4">
        <w:rPr>
          <w:b/>
          <w:bCs/>
          <w:sz w:val="32"/>
        </w:rPr>
        <w:t>23</w:t>
      </w:r>
      <w:r w:rsidR="00375BA9">
        <w:rPr>
          <w:b/>
          <w:bCs/>
          <w:sz w:val="32"/>
        </w:rPr>
        <w:t>. MÄRZ 20</w:t>
      </w:r>
      <w:r w:rsidR="00C3332A">
        <w:rPr>
          <w:b/>
          <w:bCs/>
          <w:sz w:val="32"/>
        </w:rPr>
        <w:t>1</w:t>
      </w:r>
      <w:r w:rsidR="00B477B4">
        <w:rPr>
          <w:b/>
          <w:bCs/>
          <w:sz w:val="32"/>
        </w:rPr>
        <w:t>6</w:t>
      </w:r>
    </w:p>
    <w:p w:rsidR="00375BA9" w:rsidRDefault="00375BA9" w:rsidP="000D131E">
      <w:pPr>
        <w:jc w:val="center"/>
        <w:rPr>
          <w:b/>
          <w:bCs/>
          <w:sz w:val="32"/>
        </w:rPr>
      </w:pPr>
    </w:p>
    <w:p w:rsidR="00375BA9" w:rsidRDefault="00375BA9" w:rsidP="000D131E">
      <w:pPr>
        <w:pStyle w:val="Heading2"/>
      </w:pPr>
      <w:r>
        <w:t>Beginn 18.</w:t>
      </w:r>
      <w:r w:rsidR="00F04C77">
        <w:t>4</w:t>
      </w:r>
      <w:r w:rsidR="00123ADA">
        <w:t>3</w:t>
      </w:r>
      <w:r>
        <w:t xml:space="preserve"> Uhr</w:t>
      </w:r>
    </w:p>
    <w:p w:rsidR="001D502E" w:rsidRDefault="001D502E" w:rsidP="000D131E">
      <w:pPr>
        <w:jc w:val="center"/>
        <w:rPr>
          <w:b/>
          <w:bCs/>
        </w:rPr>
      </w:pPr>
    </w:p>
    <w:p w:rsidR="000D131E" w:rsidRDefault="000D131E" w:rsidP="000D131E">
      <w:pPr>
        <w:jc w:val="center"/>
        <w:rPr>
          <w:b/>
          <w:bCs/>
        </w:rPr>
      </w:pPr>
    </w:p>
    <w:p w:rsidR="000D131E" w:rsidRDefault="000D131E" w:rsidP="000D131E">
      <w:pPr>
        <w:jc w:val="center"/>
        <w:rPr>
          <w:b/>
          <w:bCs/>
        </w:rPr>
      </w:pPr>
    </w:p>
    <w:p w:rsidR="00FB3F1C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>
        <w:t>Begrüssung und Appell</w:t>
      </w:r>
    </w:p>
    <w:p w:rsidR="009B5F64" w:rsidRPr="009B5F64" w:rsidRDefault="009B5F64" w:rsidP="000D131E">
      <w:pPr>
        <w:jc w:val="both"/>
      </w:pPr>
    </w:p>
    <w:p w:rsidR="00FB3F1C" w:rsidRDefault="009B5F64" w:rsidP="000D131E">
      <w:pPr>
        <w:pStyle w:val="BodyTextIndent"/>
        <w:ind w:left="0"/>
        <w:jc w:val="both"/>
      </w:pPr>
      <w:r>
        <w:t>Gemäss Präsenzliste k</w:t>
      </w:r>
      <w:r w:rsidR="006A2A36">
        <w:t>ann</w:t>
      </w:r>
      <w:r>
        <w:t xml:space="preserve"> der Präsident </w:t>
      </w:r>
      <w:r w:rsidR="00672455">
        <w:t>Roger Hengartner</w:t>
      </w:r>
      <w:r>
        <w:t xml:space="preserve"> </w:t>
      </w:r>
      <w:r w:rsidR="00123ADA">
        <w:t>21</w:t>
      </w:r>
      <w:r>
        <w:t xml:space="preserve"> Mitglied</w:t>
      </w:r>
      <w:r w:rsidR="006A2A36">
        <w:t>er begrüssen. Speziell begrüsst</w:t>
      </w:r>
      <w:r>
        <w:t xml:space="preserve"> er die Ehrenmitglieder</w:t>
      </w:r>
      <w:r w:rsidR="00F04C77">
        <w:t xml:space="preserve"> </w:t>
      </w:r>
      <w:r w:rsidR="0042739C">
        <w:t xml:space="preserve">Peter Both und </w:t>
      </w:r>
      <w:r w:rsidR="00123ADA">
        <w:t>Dany Grau.</w:t>
      </w:r>
      <w:r w:rsidR="004C1D02" w:rsidRPr="004C1D02">
        <w:t xml:space="preserve"> </w:t>
      </w:r>
    </w:p>
    <w:p w:rsidR="0042739C" w:rsidRDefault="0042739C" w:rsidP="000D131E">
      <w:pPr>
        <w:pStyle w:val="BodyTextIndent"/>
        <w:ind w:left="0"/>
        <w:jc w:val="both"/>
      </w:pPr>
    </w:p>
    <w:p w:rsidR="00FB3F1C" w:rsidRPr="00DB5972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 w:rsidRPr="00DB5972">
        <w:t>Wahl der Stimmenzähler</w:t>
      </w:r>
    </w:p>
    <w:p w:rsidR="009B5F64" w:rsidRDefault="009B5F64" w:rsidP="000D131E">
      <w:pPr>
        <w:pStyle w:val="BodyTextIndent"/>
        <w:ind w:left="0"/>
        <w:jc w:val="both"/>
        <w:rPr>
          <w:b/>
          <w:bCs/>
        </w:rPr>
      </w:pPr>
    </w:p>
    <w:p w:rsidR="00FB3F1C" w:rsidRPr="00BE15B3" w:rsidRDefault="00123ADA" w:rsidP="000D131E">
      <w:pPr>
        <w:pStyle w:val="BodyTextIndent"/>
        <w:ind w:left="0"/>
        <w:jc w:val="both"/>
        <w:rPr>
          <w:b/>
          <w:bCs/>
          <w:color w:val="000000"/>
        </w:rPr>
      </w:pPr>
      <w:r>
        <w:rPr>
          <w:bCs/>
        </w:rPr>
        <w:t xml:space="preserve">Daniel Weinmann </w:t>
      </w:r>
      <w:r w:rsidR="00FF4792">
        <w:rPr>
          <w:bCs/>
        </w:rPr>
        <w:t xml:space="preserve">und </w:t>
      </w:r>
      <w:r>
        <w:rPr>
          <w:bCs/>
        </w:rPr>
        <w:t xml:space="preserve">Bernd Krebs </w:t>
      </w:r>
      <w:r w:rsidR="00FF4792">
        <w:rPr>
          <w:bCs/>
        </w:rPr>
        <w:t>wer</w:t>
      </w:r>
      <w:r w:rsidR="00F04C77">
        <w:rPr>
          <w:bCs/>
        </w:rPr>
        <w:t>d</w:t>
      </w:r>
      <w:r w:rsidR="00FF4792">
        <w:rPr>
          <w:bCs/>
        </w:rPr>
        <w:t>en</w:t>
      </w:r>
      <w:r w:rsidR="009B5F64">
        <w:t xml:space="preserve"> </w:t>
      </w:r>
      <w:r w:rsidR="00F04C77">
        <w:t xml:space="preserve">als Stimmenzähler </w:t>
      </w:r>
      <w:r w:rsidR="009B5F64">
        <w:t xml:space="preserve">vorgeschlagen und </w:t>
      </w:r>
      <w:r w:rsidR="00FF4792">
        <w:t>nehmen</w:t>
      </w:r>
      <w:r w:rsidR="009B5F64">
        <w:t xml:space="preserve"> die Wahl an.</w:t>
      </w:r>
    </w:p>
    <w:p w:rsidR="00FB3F1C" w:rsidRDefault="00FB3F1C" w:rsidP="000D131E">
      <w:pPr>
        <w:pStyle w:val="BodyTextIndent"/>
        <w:ind w:left="0" w:hanging="360"/>
        <w:jc w:val="both"/>
        <w:rPr>
          <w:b/>
          <w:bCs/>
        </w:rPr>
      </w:pPr>
      <w:r>
        <w:rPr>
          <w:b/>
          <w:bCs/>
        </w:rPr>
        <w:tab/>
      </w:r>
    </w:p>
    <w:p w:rsidR="00FB3F1C" w:rsidRPr="00DB5972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 w:rsidRPr="00DB5972">
        <w:t>Protokoll der letzten GV</w:t>
      </w:r>
      <w:r w:rsidR="00123ADA">
        <w:t xml:space="preserve"> 2015</w:t>
      </w:r>
    </w:p>
    <w:p w:rsidR="009B5F64" w:rsidRDefault="009B5F64" w:rsidP="000D131E">
      <w:pPr>
        <w:pStyle w:val="BodyTextIndent"/>
        <w:ind w:left="0"/>
        <w:jc w:val="both"/>
        <w:rPr>
          <w:b/>
          <w:bCs/>
        </w:rPr>
      </w:pPr>
    </w:p>
    <w:p w:rsidR="00FB3F1C" w:rsidRDefault="00FB3F1C" w:rsidP="000D131E">
      <w:pPr>
        <w:pStyle w:val="BodyTextIndent"/>
        <w:ind w:left="0" w:hanging="360"/>
        <w:jc w:val="both"/>
        <w:rPr>
          <w:b/>
          <w:bCs/>
        </w:rPr>
      </w:pPr>
      <w:r>
        <w:rPr>
          <w:b/>
          <w:bCs/>
        </w:rPr>
        <w:tab/>
      </w:r>
      <w:r w:rsidR="006A2A36">
        <w:rPr>
          <w:bCs/>
        </w:rPr>
        <w:t>Protokoll w</w:t>
      </w:r>
      <w:r w:rsidR="009B5F64">
        <w:rPr>
          <w:bCs/>
        </w:rPr>
        <w:t>ird einstimmig angenommen und dem Protokollführer mit einem Applaus verdankt.</w:t>
      </w:r>
    </w:p>
    <w:p w:rsidR="00FB3F1C" w:rsidRPr="00354DF2" w:rsidRDefault="00FB3F1C" w:rsidP="000D131E">
      <w:pPr>
        <w:pStyle w:val="BodyTextIndent"/>
        <w:ind w:left="0" w:hanging="360"/>
        <w:jc w:val="both"/>
      </w:pPr>
      <w:r>
        <w:rPr>
          <w:b/>
          <w:bCs/>
        </w:rPr>
        <w:tab/>
      </w:r>
    </w:p>
    <w:p w:rsidR="00FB3F1C" w:rsidRPr="00DB5972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 w:rsidRPr="00DB5972">
        <w:t>Jahresbericht des Präsidenten</w:t>
      </w:r>
    </w:p>
    <w:p w:rsidR="009B5F64" w:rsidRDefault="009B5F64" w:rsidP="000D131E">
      <w:pPr>
        <w:pStyle w:val="BodyTextIndent"/>
        <w:ind w:left="0"/>
        <w:jc w:val="both"/>
      </w:pPr>
    </w:p>
    <w:p w:rsidR="00FB3F1C" w:rsidRDefault="00FB3F1C" w:rsidP="000D131E">
      <w:pPr>
        <w:pStyle w:val="BodyTextIndent"/>
        <w:ind w:left="0" w:hanging="360"/>
        <w:jc w:val="both"/>
      </w:pPr>
      <w:r>
        <w:tab/>
      </w:r>
      <w:r w:rsidR="009B5F64">
        <w:t xml:space="preserve">Der Präsident </w:t>
      </w:r>
      <w:r w:rsidR="00672455">
        <w:t xml:space="preserve">Roger Hengartner liest den Jahresbericht </w:t>
      </w:r>
      <w:r w:rsidR="009B5F64">
        <w:t xml:space="preserve">vor </w:t>
      </w:r>
      <w:r w:rsidR="00123ADA">
        <w:t>und d</w:t>
      </w:r>
      <w:r w:rsidR="009B5F64">
        <w:t xml:space="preserve">ie Versammlung nimmt </w:t>
      </w:r>
      <w:r w:rsidR="008D430F">
        <w:t xml:space="preserve">den Jahresbericht </w:t>
      </w:r>
      <w:r w:rsidR="00123ADA">
        <w:t xml:space="preserve">danach </w:t>
      </w:r>
      <w:r w:rsidR="00123ADA">
        <w:t xml:space="preserve">mit Applaus </w:t>
      </w:r>
      <w:r w:rsidR="009B5F64">
        <w:t>einstimmig an.</w:t>
      </w:r>
    </w:p>
    <w:p w:rsidR="00FB3F1C" w:rsidRDefault="00FB3F1C" w:rsidP="000D131E">
      <w:pPr>
        <w:pStyle w:val="BodyTextIndent"/>
        <w:ind w:left="0" w:hanging="360"/>
        <w:jc w:val="both"/>
      </w:pPr>
    </w:p>
    <w:p w:rsidR="00FB3F1C" w:rsidRPr="00DB5972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 w:rsidRPr="00DB5972">
        <w:t>Jahresrechnung</w:t>
      </w:r>
    </w:p>
    <w:p w:rsidR="009B5F64" w:rsidRDefault="009B5F64" w:rsidP="000D131E">
      <w:pPr>
        <w:pStyle w:val="BodyTextIndent"/>
        <w:ind w:left="0" w:hanging="360"/>
        <w:jc w:val="both"/>
      </w:pPr>
    </w:p>
    <w:p w:rsidR="00FB3F1C" w:rsidRDefault="00FB3F1C" w:rsidP="000D131E">
      <w:pPr>
        <w:pStyle w:val="BodyTextIndent"/>
        <w:ind w:left="0" w:hanging="360"/>
        <w:jc w:val="both"/>
      </w:pPr>
      <w:r>
        <w:tab/>
        <w:t xml:space="preserve">Die Jahresrechnung schliesst mit einem </w:t>
      </w:r>
      <w:r w:rsidR="00123ADA">
        <w:t>Fehlbetrag</w:t>
      </w:r>
      <w:r>
        <w:t xml:space="preserve"> von </w:t>
      </w:r>
      <w:r w:rsidR="00123ADA">
        <w:t>CHF</w:t>
      </w:r>
      <w:r w:rsidR="006A2A36">
        <w:t xml:space="preserve"> </w:t>
      </w:r>
      <w:r w:rsidR="00123ADA">
        <w:t>437.25</w:t>
      </w:r>
      <w:r w:rsidR="00672455">
        <w:t xml:space="preserve"> </w:t>
      </w:r>
      <w:r>
        <w:t xml:space="preserve">ab, was </w:t>
      </w:r>
      <w:r w:rsidR="00123ADA">
        <w:t xml:space="preserve">aufgrund der 20-Jahr Feier im Sommer mit 48 Teilnehmern </w:t>
      </w:r>
      <w:r>
        <w:t xml:space="preserve">ein </w:t>
      </w:r>
      <w:r w:rsidR="00123ADA">
        <w:t xml:space="preserve">akzeptables Resultat </w:t>
      </w:r>
      <w:r>
        <w:t>ist</w:t>
      </w:r>
      <w:r w:rsidR="00983BED">
        <w:t>.</w:t>
      </w:r>
    </w:p>
    <w:p w:rsidR="00FB3F1C" w:rsidRPr="001D502E" w:rsidRDefault="00FB3F1C" w:rsidP="000D131E">
      <w:pPr>
        <w:pStyle w:val="BodyTextIndent"/>
        <w:ind w:left="0"/>
        <w:jc w:val="both"/>
      </w:pPr>
    </w:p>
    <w:p w:rsidR="00FB3F1C" w:rsidRPr="00DB5972" w:rsidRDefault="00385A7E" w:rsidP="000D131E">
      <w:pPr>
        <w:pStyle w:val="Heading3"/>
        <w:numPr>
          <w:ilvl w:val="0"/>
          <w:numId w:val="8"/>
        </w:numPr>
        <w:ind w:left="350"/>
        <w:jc w:val="both"/>
      </w:pPr>
      <w:r w:rsidRPr="00DB5972">
        <w:t>Abnahme des Revisorenberichtes</w:t>
      </w:r>
    </w:p>
    <w:p w:rsidR="00385A7E" w:rsidRDefault="00385A7E" w:rsidP="000D131E">
      <w:pPr>
        <w:jc w:val="both"/>
      </w:pPr>
    </w:p>
    <w:p w:rsidR="00385A7E" w:rsidRDefault="00123ADA" w:rsidP="000D131E">
      <w:pPr>
        <w:jc w:val="both"/>
      </w:pPr>
      <w:r>
        <w:t>Peter Wolf</w:t>
      </w:r>
      <w:r w:rsidR="00385A7E">
        <w:t xml:space="preserve"> ver</w:t>
      </w:r>
      <w:r w:rsidR="00052B87">
        <w:t xml:space="preserve">liest den Revisionsbericht </w:t>
      </w:r>
      <w:r w:rsidR="00385A7E">
        <w:t xml:space="preserve">und die Versammlung </w:t>
      </w:r>
      <w:r w:rsidR="00805E29">
        <w:t>erteilt die Decharge für den Kassier mit einem Applaus</w:t>
      </w:r>
      <w:r w:rsidR="00385A7E">
        <w:t xml:space="preserve">. </w:t>
      </w:r>
    </w:p>
    <w:p w:rsidR="00983BED" w:rsidRDefault="00983BED" w:rsidP="000D131E">
      <w:pPr>
        <w:ind w:hanging="360"/>
        <w:jc w:val="both"/>
      </w:pPr>
    </w:p>
    <w:p w:rsidR="00FB3F1C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>
        <w:t>Entlastung des Vorstandes</w:t>
      </w:r>
    </w:p>
    <w:p w:rsidR="00385A7E" w:rsidRDefault="00385A7E" w:rsidP="000D131E">
      <w:pPr>
        <w:jc w:val="both"/>
      </w:pPr>
    </w:p>
    <w:p w:rsidR="00385A7E" w:rsidRDefault="00385A7E" w:rsidP="000D131E">
      <w:pPr>
        <w:jc w:val="both"/>
      </w:pPr>
      <w:r>
        <w:t>Der Vorstand wird durch die Versammlung für die Tätigkeit im Vereinsjahr 201</w:t>
      </w:r>
      <w:r w:rsidR="00123ADA">
        <w:t>5</w:t>
      </w:r>
      <w:r>
        <w:t xml:space="preserve"> entlastet.</w:t>
      </w:r>
    </w:p>
    <w:p w:rsidR="006A2A36" w:rsidRDefault="006A2A36" w:rsidP="000D131E">
      <w:pPr>
        <w:jc w:val="both"/>
      </w:pPr>
    </w:p>
    <w:p w:rsidR="006A2A36" w:rsidRDefault="006A2A36" w:rsidP="000D131E">
      <w:pPr>
        <w:jc w:val="both"/>
      </w:pPr>
    </w:p>
    <w:p w:rsidR="006A2A36" w:rsidRPr="00BE15B3" w:rsidRDefault="006A2A36" w:rsidP="000D131E">
      <w:pPr>
        <w:jc w:val="both"/>
        <w:rPr>
          <w:b/>
          <w:color w:val="000000"/>
        </w:rPr>
      </w:pPr>
    </w:p>
    <w:p w:rsidR="00FB3F1C" w:rsidRDefault="00FB3F1C" w:rsidP="000D131E">
      <w:pPr>
        <w:pStyle w:val="Heading3"/>
        <w:ind w:firstLine="360"/>
        <w:jc w:val="both"/>
      </w:pPr>
    </w:p>
    <w:p w:rsidR="000D131E" w:rsidRDefault="000D131E" w:rsidP="000D131E"/>
    <w:p w:rsidR="00123ADA" w:rsidRDefault="00123ADA" w:rsidP="000D131E"/>
    <w:p w:rsidR="000D131E" w:rsidRDefault="000D131E" w:rsidP="000D131E"/>
    <w:p w:rsidR="000273EA" w:rsidRDefault="000273EA" w:rsidP="000D131E"/>
    <w:p w:rsidR="00FB3F1C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>
        <w:t>Mutationen und Ehrungen</w:t>
      </w:r>
    </w:p>
    <w:p w:rsidR="00FB3F1C" w:rsidRPr="00A02E44" w:rsidRDefault="00FB3F1C" w:rsidP="000D131E">
      <w:pPr>
        <w:ind w:firstLine="360"/>
        <w:jc w:val="both"/>
        <w:rPr>
          <w:b/>
          <w:color w:val="FF0000"/>
        </w:rPr>
      </w:pPr>
      <w:r>
        <w:tab/>
      </w:r>
    </w:p>
    <w:p w:rsidR="00FB3F1C" w:rsidRDefault="00FB3F1C" w:rsidP="000273EA">
      <w:pPr>
        <w:tabs>
          <w:tab w:val="left" w:pos="6663"/>
        </w:tabs>
        <w:ind w:hanging="709"/>
        <w:jc w:val="both"/>
        <w:rPr>
          <w:b/>
          <w:bCs/>
        </w:rPr>
      </w:pPr>
      <w:r>
        <w:tab/>
      </w:r>
      <w:r w:rsidR="00672455">
        <w:rPr>
          <w:b/>
          <w:bCs/>
        </w:rPr>
        <w:t>Mitgliederbestand per GV 201</w:t>
      </w:r>
      <w:r w:rsidR="0042739C">
        <w:rPr>
          <w:b/>
          <w:bCs/>
        </w:rPr>
        <w:t>5</w:t>
      </w:r>
      <w:r w:rsidR="003A2292">
        <w:rPr>
          <w:b/>
          <w:bCs/>
        </w:rPr>
        <w:tab/>
      </w:r>
      <w:r w:rsidR="0042739C">
        <w:rPr>
          <w:b/>
          <w:bCs/>
        </w:rPr>
        <w:t>127</w:t>
      </w:r>
    </w:p>
    <w:p w:rsidR="008D430F" w:rsidRDefault="008D430F" w:rsidP="000273EA">
      <w:pPr>
        <w:tabs>
          <w:tab w:val="left" w:pos="6663"/>
        </w:tabs>
        <w:ind w:hanging="709"/>
        <w:jc w:val="both"/>
        <w:rPr>
          <w:b/>
          <w:bCs/>
        </w:rPr>
      </w:pPr>
    </w:p>
    <w:p w:rsidR="00FF4792" w:rsidRPr="00920838" w:rsidRDefault="00FF4792" w:rsidP="000273EA">
      <w:pPr>
        <w:tabs>
          <w:tab w:val="left" w:pos="6663"/>
          <w:tab w:val="right" w:pos="6804"/>
        </w:tabs>
        <w:ind w:right="1"/>
        <w:jc w:val="both"/>
        <w:rPr>
          <w:i/>
          <w:u w:val="single"/>
        </w:rPr>
      </w:pPr>
      <w:r w:rsidRPr="00920838">
        <w:rPr>
          <w:i/>
          <w:u w:val="single"/>
        </w:rPr>
        <w:t>Offizielle Austritte:</w:t>
      </w:r>
    </w:p>
    <w:p w:rsidR="0042739C" w:rsidRDefault="0042739C" w:rsidP="000273EA">
      <w:pPr>
        <w:tabs>
          <w:tab w:val="left" w:pos="6663"/>
          <w:tab w:val="right" w:pos="6804"/>
        </w:tabs>
        <w:ind w:right="1"/>
        <w:jc w:val="both"/>
      </w:pPr>
      <w:r>
        <w:t xml:space="preserve">Arthur Fischer, Oliver Hauser, Hanspeter </w:t>
      </w:r>
      <w:proofErr w:type="spellStart"/>
      <w:r>
        <w:t>Imholz</w:t>
      </w:r>
      <w:proofErr w:type="spellEnd"/>
      <w:r>
        <w:t xml:space="preserve">, Rolf Kamm, </w:t>
      </w:r>
      <w:r>
        <w:tab/>
      </w:r>
      <w:r w:rsidR="000273EA">
        <w:t>00</w:t>
      </w:r>
      <w:r>
        <w:t>7</w:t>
      </w:r>
    </w:p>
    <w:p w:rsidR="00FF4792" w:rsidRDefault="0042739C" w:rsidP="000273EA">
      <w:pPr>
        <w:tabs>
          <w:tab w:val="left" w:pos="6663"/>
          <w:tab w:val="right" w:pos="6804"/>
        </w:tabs>
        <w:ind w:right="1"/>
        <w:jc w:val="both"/>
        <w:rPr>
          <w:i/>
          <w:u w:val="single"/>
        </w:rPr>
      </w:pPr>
      <w:r>
        <w:t xml:space="preserve">Hans </w:t>
      </w:r>
      <w:proofErr w:type="spellStart"/>
      <w:r>
        <w:t>Keist</w:t>
      </w:r>
      <w:proofErr w:type="spellEnd"/>
      <w:r>
        <w:t>, Urs Keller &amp; Kurt Strittmatter</w:t>
      </w:r>
    </w:p>
    <w:p w:rsidR="00FF4792" w:rsidRPr="00920838" w:rsidRDefault="00FF4792" w:rsidP="000273EA">
      <w:pPr>
        <w:tabs>
          <w:tab w:val="left" w:pos="6663"/>
          <w:tab w:val="right" w:pos="6804"/>
        </w:tabs>
        <w:ind w:right="1"/>
        <w:jc w:val="both"/>
      </w:pPr>
      <w:r>
        <w:rPr>
          <w:i/>
          <w:u w:val="single"/>
        </w:rPr>
        <w:t>Todesfa</w:t>
      </w:r>
      <w:r w:rsidRPr="00920838">
        <w:rPr>
          <w:i/>
          <w:u w:val="single"/>
        </w:rPr>
        <w:t>ll</w:t>
      </w:r>
      <w:r w:rsidRPr="00920838">
        <w:rPr>
          <w:i/>
        </w:rPr>
        <w:tab/>
      </w:r>
    </w:p>
    <w:p w:rsidR="000273EA" w:rsidRPr="000273EA" w:rsidRDefault="000273EA" w:rsidP="000273EA">
      <w:pPr>
        <w:tabs>
          <w:tab w:val="left" w:pos="6663"/>
          <w:tab w:val="right" w:pos="6804"/>
        </w:tabs>
        <w:ind w:right="1"/>
        <w:jc w:val="both"/>
      </w:pPr>
      <w:r>
        <w:t>-</w:t>
      </w:r>
    </w:p>
    <w:p w:rsidR="00FF4792" w:rsidRPr="00920838" w:rsidRDefault="00FF4792" w:rsidP="000273EA">
      <w:pPr>
        <w:tabs>
          <w:tab w:val="left" w:pos="6663"/>
          <w:tab w:val="right" w:pos="6804"/>
        </w:tabs>
        <w:ind w:right="1"/>
        <w:jc w:val="both"/>
        <w:rPr>
          <w:i/>
        </w:rPr>
      </w:pPr>
      <w:r w:rsidRPr="00920838">
        <w:rPr>
          <w:i/>
          <w:u w:val="single"/>
        </w:rPr>
        <w:t>Wiedereintritt:</w:t>
      </w:r>
      <w:r w:rsidRPr="00920838">
        <w:rPr>
          <w:i/>
        </w:rPr>
        <w:tab/>
        <w:t xml:space="preserve">      </w:t>
      </w:r>
    </w:p>
    <w:p w:rsidR="00FF4792" w:rsidRDefault="000273EA" w:rsidP="000273EA">
      <w:pPr>
        <w:tabs>
          <w:tab w:val="left" w:pos="6663"/>
          <w:tab w:val="right" w:pos="6804"/>
        </w:tabs>
        <w:ind w:right="1"/>
        <w:jc w:val="both"/>
      </w:pPr>
      <w:r w:rsidRPr="000273EA">
        <w:t>Andreas Ulrich</w:t>
      </w:r>
      <w:r w:rsidR="00FF4792">
        <w:rPr>
          <w:b/>
        </w:rPr>
        <w:tab/>
      </w:r>
      <w:r w:rsidR="00FF4792" w:rsidRPr="002B3777">
        <w:t>00</w:t>
      </w:r>
      <w:r>
        <w:t>1</w:t>
      </w:r>
    </w:p>
    <w:p w:rsidR="008D430F" w:rsidRDefault="008D430F" w:rsidP="000273EA">
      <w:pPr>
        <w:tabs>
          <w:tab w:val="left" w:pos="6663"/>
          <w:tab w:val="right" w:pos="6804"/>
        </w:tabs>
        <w:ind w:right="1"/>
        <w:jc w:val="both"/>
        <w:rPr>
          <w:b/>
        </w:rPr>
      </w:pPr>
    </w:p>
    <w:p w:rsidR="00FF4792" w:rsidRPr="008D430F" w:rsidRDefault="00FF4792" w:rsidP="000273EA">
      <w:pPr>
        <w:tabs>
          <w:tab w:val="left" w:pos="6663"/>
          <w:tab w:val="right" w:pos="6804"/>
        </w:tabs>
        <w:ind w:right="1"/>
        <w:jc w:val="both"/>
        <w:rPr>
          <w:b/>
        </w:rPr>
      </w:pPr>
      <w:r w:rsidRPr="00920838">
        <w:rPr>
          <w:b/>
        </w:rPr>
        <w:t>Mitgliederbestand per  GV 201</w:t>
      </w:r>
      <w:r w:rsidR="000273EA">
        <w:rPr>
          <w:b/>
        </w:rPr>
        <w:t>6</w:t>
      </w:r>
      <w:r>
        <w:tab/>
      </w:r>
      <w:r w:rsidRPr="008D430F">
        <w:rPr>
          <w:b/>
        </w:rPr>
        <w:t>12</w:t>
      </w:r>
      <w:r w:rsidR="000273EA">
        <w:rPr>
          <w:b/>
        </w:rPr>
        <w:t>1</w:t>
      </w:r>
    </w:p>
    <w:p w:rsidR="00FF4792" w:rsidRDefault="00FF4792" w:rsidP="003A2292">
      <w:pPr>
        <w:tabs>
          <w:tab w:val="left" w:pos="5954"/>
        </w:tabs>
        <w:ind w:right="1" w:firstLine="3"/>
        <w:jc w:val="both"/>
        <w:rPr>
          <w:b/>
        </w:rPr>
      </w:pPr>
    </w:p>
    <w:p w:rsidR="00FB3F1C" w:rsidRDefault="00755123" w:rsidP="000D131E">
      <w:pPr>
        <w:ind w:hanging="1"/>
        <w:jc w:val="both"/>
      </w:pPr>
      <w:r>
        <w:rPr>
          <w:b/>
        </w:rPr>
        <w:t>Eh</w:t>
      </w:r>
      <w:r w:rsidR="00B805EA">
        <w:rPr>
          <w:b/>
        </w:rPr>
        <w:t>rungen:</w:t>
      </w:r>
      <w:r w:rsidR="00F04C77">
        <w:rPr>
          <w:b/>
        </w:rPr>
        <w:t xml:space="preserve"> </w:t>
      </w:r>
      <w:r w:rsidR="00F04C77" w:rsidRPr="008D430F">
        <w:t>keine</w:t>
      </w:r>
    </w:p>
    <w:p w:rsidR="00FB3F1C" w:rsidRDefault="00FB3F1C" w:rsidP="000D131E">
      <w:pPr>
        <w:ind w:firstLine="360"/>
        <w:jc w:val="both"/>
      </w:pPr>
    </w:p>
    <w:p w:rsidR="00FB3F1C" w:rsidRDefault="00FB3F1C" w:rsidP="000D131E">
      <w:pPr>
        <w:pStyle w:val="Heading3"/>
        <w:numPr>
          <w:ilvl w:val="0"/>
          <w:numId w:val="8"/>
        </w:numPr>
        <w:ind w:left="350"/>
        <w:jc w:val="both"/>
      </w:pPr>
      <w:r>
        <w:t>Wahl des Vorstandes</w:t>
      </w:r>
    </w:p>
    <w:p w:rsidR="00FB3F1C" w:rsidRDefault="00FB3F1C" w:rsidP="000D131E">
      <w:pPr>
        <w:ind w:firstLine="360"/>
        <w:jc w:val="both"/>
      </w:pPr>
    </w:p>
    <w:p w:rsidR="00FB3F1C" w:rsidRDefault="00F04C77" w:rsidP="000D131E">
      <w:pPr>
        <w:jc w:val="both"/>
      </w:pPr>
      <w:r>
        <w:t xml:space="preserve">Sacha Deutsch schlägt </w:t>
      </w:r>
      <w:r w:rsidRPr="00B805EA">
        <w:rPr>
          <w:b/>
        </w:rPr>
        <w:t>Roger Hengartner</w:t>
      </w:r>
      <w:r>
        <w:t xml:space="preserve"> </w:t>
      </w:r>
      <w:r w:rsidR="006A2A36">
        <w:t>für ein weiteres Vereinsjahr</w:t>
      </w:r>
      <w:r w:rsidR="00345B3A">
        <w:t xml:space="preserve"> </w:t>
      </w:r>
      <w:r w:rsidR="00755123">
        <w:t>als Präsident</w:t>
      </w:r>
      <w:r w:rsidR="00345B3A">
        <w:t>en</w:t>
      </w:r>
      <w:r w:rsidR="00FB3F1C">
        <w:t xml:space="preserve"> vor, was durch die Versammlung mit einem Applaus </w:t>
      </w:r>
      <w:r w:rsidR="00B805EA">
        <w:t>bestätigt</w:t>
      </w:r>
      <w:r w:rsidR="00FB3F1C">
        <w:t xml:space="preserve"> wird.</w:t>
      </w:r>
    </w:p>
    <w:p w:rsidR="00FB3F1C" w:rsidRDefault="00FB3F1C" w:rsidP="000D131E">
      <w:pPr>
        <w:jc w:val="both"/>
      </w:pPr>
    </w:p>
    <w:p w:rsidR="00FB3F1C" w:rsidRDefault="00FB3F1C" w:rsidP="000D131E">
      <w:pPr>
        <w:jc w:val="both"/>
      </w:pPr>
      <w:r w:rsidRPr="00B805EA">
        <w:rPr>
          <w:b/>
        </w:rPr>
        <w:t xml:space="preserve">Sacha Deutsch </w:t>
      </w:r>
      <w:r w:rsidR="00755123">
        <w:t xml:space="preserve">wird </w:t>
      </w:r>
      <w:r w:rsidRPr="00B805EA">
        <w:t>als</w:t>
      </w:r>
      <w:r w:rsidRPr="00B805EA">
        <w:rPr>
          <w:b/>
        </w:rPr>
        <w:t xml:space="preserve"> Vizepräsident</w:t>
      </w:r>
      <w:r w:rsidRPr="00C278DC">
        <w:rPr>
          <w:color w:val="FF0000"/>
        </w:rPr>
        <w:t xml:space="preserve"> </w:t>
      </w:r>
      <w:r w:rsidR="00B805EA">
        <w:t>vorgeschlagen</w:t>
      </w:r>
      <w:r w:rsidR="006A2A36">
        <w:t>,</w:t>
      </w:r>
      <w:r w:rsidR="00B805EA">
        <w:t xml:space="preserve"> was ebenfalls von der Versammlung mit einem Applaus bestätigt wird. </w:t>
      </w:r>
    </w:p>
    <w:p w:rsidR="00FB3F1C" w:rsidRDefault="00FB3F1C" w:rsidP="000D131E">
      <w:pPr>
        <w:jc w:val="both"/>
      </w:pPr>
    </w:p>
    <w:p w:rsidR="00FB3F1C" w:rsidRDefault="00755123" w:rsidP="000D131E">
      <w:pPr>
        <w:jc w:val="both"/>
        <w:rPr>
          <w:rFonts w:ascii="Arial" w:hAnsi="Arial" w:cs="Arial"/>
          <w:sz w:val="20"/>
          <w:szCs w:val="20"/>
        </w:rPr>
      </w:pPr>
      <w:r>
        <w:t xml:space="preserve">Der </w:t>
      </w:r>
      <w:r w:rsidR="00FB3F1C" w:rsidRPr="00B805EA">
        <w:rPr>
          <w:b/>
        </w:rPr>
        <w:t>Kassier René von Gunten</w:t>
      </w:r>
      <w:r w:rsidR="00FB3F1C" w:rsidRPr="00C278DC">
        <w:rPr>
          <w:color w:val="FF0000"/>
        </w:rPr>
        <w:t xml:space="preserve"> </w:t>
      </w:r>
      <w:r w:rsidR="00FB3F1C">
        <w:t xml:space="preserve">und </w:t>
      </w:r>
      <w:r w:rsidR="00F04C77">
        <w:t>der</w:t>
      </w:r>
      <w:r w:rsidR="00FB3F1C">
        <w:t xml:space="preserve"> </w:t>
      </w:r>
      <w:r>
        <w:rPr>
          <w:b/>
        </w:rPr>
        <w:t xml:space="preserve">Aktuar Zeljko </w:t>
      </w:r>
      <w:r w:rsidR="00FB3F1C" w:rsidRPr="00B805EA">
        <w:rPr>
          <w:b/>
        </w:rPr>
        <w:t>Rudonjic (Schelmi)</w:t>
      </w:r>
      <w:r>
        <w:rPr>
          <w:b/>
        </w:rPr>
        <w:t xml:space="preserve"> </w:t>
      </w:r>
      <w:r w:rsidRPr="00755123">
        <w:t xml:space="preserve">stellen sich </w:t>
      </w:r>
      <w:r>
        <w:t xml:space="preserve">ebenfalls </w:t>
      </w:r>
      <w:r w:rsidRPr="00755123">
        <w:t>weiterhin zur Verfügung</w:t>
      </w:r>
      <w:r w:rsidR="00FB3F1C">
        <w:rPr>
          <w:rFonts w:ascii="Arial" w:hAnsi="Arial" w:cs="Arial"/>
          <w:sz w:val="20"/>
          <w:szCs w:val="20"/>
        </w:rPr>
        <w:t>.</w:t>
      </w:r>
    </w:p>
    <w:p w:rsidR="00FB3F1C" w:rsidRDefault="00FB3F1C" w:rsidP="000D131E">
      <w:pPr>
        <w:jc w:val="both"/>
        <w:rPr>
          <w:rFonts w:ascii="Arial" w:hAnsi="Arial" w:cs="Arial"/>
          <w:sz w:val="20"/>
          <w:szCs w:val="20"/>
        </w:rPr>
      </w:pPr>
    </w:p>
    <w:p w:rsidR="00B805EA" w:rsidRDefault="00B805EA" w:rsidP="000D131E">
      <w:pPr>
        <w:jc w:val="both"/>
      </w:pPr>
      <w:r>
        <w:t xml:space="preserve">Auch </w:t>
      </w:r>
      <w:r w:rsidR="006A2A36">
        <w:t>sie</w:t>
      </w:r>
      <w:r>
        <w:t xml:space="preserve"> werden von der Versammlung einstimmig bestätigt.</w:t>
      </w:r>
    </w:p>
    <w:p w:rsidR="00FB3F1C" w:rsidRDefault="00FB3F1C" w:rsidP="000D131E">
      <w:pPr>
        <w:jc w:val="both"/>
      </w:pPr>
    </w:p>
    <w:p w:rsidR="00FB3F1C" w:rsidRDefault="008D430F" w:rsidP="000D131E">
      <w:pPr>
        <w:pStyle w:val="Heading3"/>
        <w:numPr>
          <w:ilvl w:val="0"/>
          <w:numId w:val="8"/>
        </w:numPr>
        <w:ind w:left="350"/>
        <w:jc w:val="both"/>
      </w:pPr>
      <w:r>
        <w:t xml:space="preserve">  </w:t>
      </w:r>
      <w:r w:rsidR="00FB3F1C" w:rsidRPr="00DB5972">
        <w:t>Wahl Rechnungsrevisoren</w:t>
      </w:r>
    </w:p>
    <w:p w:rsidR="00FB3F1C" w:rsidRPr="00412FB2" w:rsidRDefault="00FB3F1C" w:rsidP="000D131E">
      <w:pPr>
        <w:ind w:firstLine="360"/>
        <w:jc w:val="both"/>
        <w:rPr>
          <w:b/>
          <w:color w:val="FF0000"/>
        </w:rPr>
      </w:pPr>
      <w:r>
        <w:tab/>
      </w:r>
    </w:p>
    <w:p w:rsidR="00FB3F1C" w:rsidRDefault="00FB3F1C" w:rsidP="000D131E">
      <w:pPr>
        <w:jc w:val="both"/>
      </w:pPr>
      <w:r>
        <w:t xml:space="preserve">Turnusgemäss tritt jeweils der erste Revisor </w:t>
      </w:r>
      <w:r w:rsidR="008D430F">
        <w:t>aus. S</w:t>
      </w:r>
      <w:r>
        <w:t xml:space="preserve">omit konstituiert sich die Revisionsstelle </w:t>
      </w:r>
      <w:r w:rsidR="008D430F">
        <w:t xml:space="preserve">neu </w:t>
      </w:r>
      <w:r>
        <w:t>wie folgt:</w:t>
      </w:r>
    </w:p>
    <w:p w:rsidR="00FB3F1C" w:rsidRDefault="00FB3F1C" w:rsidP="000D131E">
      <w:pPr>
        <w:jc w:val="both"/>
      </w:pPr>
    </w:p>
    <w:p w:rsidR="00FB3F1C" w:rsidRDefault="00FB3F1C" w:rsidP="000D131E">
      <w:pPr>
        <w:jc w:val="both"/>
      </w:pPr>
      <w:r>
        <w:t>1</w:t>
      </w:r>
      <w:r w:rsidR="00123ADA">
        <w:t>.</w:t>
      </w:r>
      <w:r w:rsidR="008D430F">
        <w:t xml:space="preserve"> Revisor</w:t>
      </w:r>
      <w:r w:rsidR="003A2292">
        <w:t xml:space="preserve"> </w:t>
      </w:r>
      <w:r w:rsidR="000273EA" w:rsidRPr="000273EA">
        <w:t>Thomas Hüsser</w:t>
      </w:r>
      <w:r>
        <w:t>, 2</w:t>
      </w:r>
      <w:r w:rsidR="00123ADA">
        <w:t>.</w:t>
      </w:r>
      <w:r>
        <w:t xml:space="preserve"> </w:t>
      </w:r>
      <w:r w:rsidR="008D430F">
        <w:t>Revisor</w:t>
      </w:r>
      <w:r w:rsidR="000273EA">
        <w:t xml:space="preserve"> </w:t>
      </w:r>
      <w:r w:rsidR="000273EA" w:rsidRPr="000273EA">
        <w:t xml:space="preserve">Rolf </w:t>
      </w:r>
      <w:proofErr w:type="spellStart"/>
      <w:r w:rsidR="000273EA" w:rsidRPr="000273EA">
        <w:t>Hälg</w:t>
      </w:r>
      <w:proofErr w:type="spellEnd"/>
      <w:r>
        <w:t>, Ersatz</w:t>
      </w:r>
      <w:r w:rsidR="008D430F">
        <w:t>revisor und neu anstelle vom austretenden</w:t>
      </w:r>
      <w:r>
        <w:t xml:space="preserve"> </w:t>
      </w:r>
      <w:r w:rsidR="000273EA">
        <w:t>Peter Wolf</w:t>
      </w:r>
      <w:r>
        <w:t xml:space="preserve"> wird </w:t>
      </w:r>
      <w:r w:rsidR="000273EA">
        <w:t xml:space="preserve">Christian Schranz </w:t>
      </w:r>
      <w:r w:rsidR="00B805EA">
        <w:t>vorgeschlagen, was die Versammlung mit einem Applaus bestätigt.</w:t>
      </w:r>
    </w:p>
    <w:p w:rsidR="006A2A36" w:rsidRDefault="006A2A36" w:rsidP="000D131E">
      <w:pPr>
        <w:jc w:val="both"/>
      </w:pPr>
    </w:p>
    <w:p w:rsidR="006A2A36" w:rsidRDefault="006A2A36" w:rsidP="000D131E">
      <w:pPr>
        <w:jc w:val="both"/>
      </w:pPr>
    </w:p>
    <w:p w:rsidR="000D131E" w:rsidRDefault="000D131E" w:rsidP="000D131E">
      <w:pPr>
        <w:jc w:val="both"/>
      </w:pPr>
    </w:p>
    <w:p w:rsidR="000D131E" w:rsidRDefault="000D131E" w:rsidP="000D131E">
      <w:pPr>
        <w:jc w:val="both"/>
      </w:pPr>
    </w:p>
    <w:p w:rsidR="00123ADA" w:rsidRDefault="00123ADA" w:rsidP="000D131E">
      <w:pPr>
        <w:jc w:val="both"/>
      </w:pPr>
    </w:p>
    <w:p w:rsidR="00123ADA" w:rsidRDefault="00123ADA" w:rsidP="000D131E">
      <w:pPr>
        <w:jc w:val="both"/>
      </w:pPr>
    </w:p>
    <w:p w:rsidR="000273EA" w:rsidRDefault="000273EA" w:rsidP="000D131E">
      <w:pPr>
        <w:jc w:val="both"/>
      </w:pPr>
    </w:p>
    <w:p w:rsidR="000273EA" w:rsidRDefault="000273EA" w:rsidP="000D131E">
      <w:pPr>
        <w:jc w:val="both"/>
      </w:pPr>
    </w:p>
    <w:p w:rsidR="000273EA" w:rsidRDefault="000273EA" w:rsidP="000D131E">
      <w:pPr>
        <w:jc w:val="both"/>
      </w:pPr>
    </w:p>
    <w:p w:rsidR="000273EA" w:rsidRDefault="000273EA" w:rsidP="000D131E">
      <w:pPr>
        <w:jc w:val="both"/>
      </w:pPr>
    </w:p>
    <w:p w:rsidR="000273EA" w:rsidRDefault="000273EA" w:rsidP="000D131E">
      <w:pPr>
        <w:jc w:val="both"/>
      </w:pPr>
    </w:p>
    <w:p w:rsidR="000D131E" w:rsidRDefault="000D131E" w:rsidP="000D131E">
      <w:pPr>
        <w:jc w:val="both"/>
      </w:pPr>
    </w:p>
    <w:p w:rsidR="000D131E" w:rsidRDefault="000D131E" w:rsidP="000D131E">
      <w:pPr>
        <w:jc w:val="both"/>
      </w:pPr>
    </w:p>
    <w:p w:rsidR="00FB3F1C" w:rsidRDefault="008D430F" w:rsidP="000D131E">
      <w:pPr>
        <w:pStyle w:val="Heading3"/>
        <w:numPr>
          <w:ilvl w:val="0"/>
          <w:numId w:val="8"/>
        </w:numPr>
        <w:ind w:left="350"/>
        <w:jc w:val="both"/>
      </w:pPr>
      <w:r>
        <w:t xml:space="preserve">  </w:t>
      </w:r>
      <w:r w:rsidR="00FB3F1C">
        <w:t>Budget</w:t>
      </w:r>
      <w:r w:rsidR="006A2A36">
        <w:t xml:space="preserve"> 201</w:t>
      </w:r>
      <w:r w:rsidR="000273EA">
        <w:t>6</w:t>
      </w:r>
    </w:p>
    <w:p w:rsidR="00FB3F1C" w:rsidRDefault="00FB3F1C" w:rsidP="000D131E">
      <w:pPr>
        <w:jc w:val="both"/>
      </w:pPr>
    </w:p>
    <w:p w:rsidR="00FB3F1C" w:rsidRPr="000D131E" w:rsidRDefault="00FB3F1C" w:rsidP="000D131E">
      <w:pPr>
        <w:jc w:val="both"/>
        <w:rPr>
          <w:b/>
        </w:rPr>
      </w:pPr>
      <w:r w:rsidRPr="000D131E">
        <w:rPr>
          <w:b/>
        </w:rPr>
        <w:t>Einnahmen:</w:t>
      </w:r>
      <w:r w:rsidRPr="000D131E">
        <w:rPr>
          <w:b/>
        </w:rPr>
        <w:tab/>
      </w:r>
    </w:p>
    <w:p w:rsidR="00FB3F1C" w:rsidRDefault="00FB3F1C" w:rsidP="000D131E">
      <w:pPr>
        <w:tabs>
          <w:tab w:val="right" w:pos="6237"/>
        </w:tabs>
        <w:jc w:val="both"/>
      </w:pPr>
      <w:r>
        <w:t>Mitgliederbeiträge</w:t>
      </w:r>
      <w:r w:rsidR="005F6F7B">
        <w:tab/>
      </w:r>
      <w:r w:rsidR="003A2292">
        <w:t>12'</w:t>
      </w:r>
      <w:r w:rsidR="000273EA">
        <w:t>1</w:t>
      </w:r>
      <w:r w:rsidR="003A2292">
        <w:t>00</w:t>
      </w:r>
    </w:p>
    <w:p w:rsidR="00FB3F1C" w:rsidRDefault="005F6F7B" w:rsidP="000D131E">
      <w:pPr>
        <w:tabs>
          <w:tab w:val="right" w:pos="6237"/>
        </w:tabs>
        <w:jc w:val="both"/>
      </w:pPr>
      <w:proofErr w:type="spellStart"/>
      <w:r>
        <w:t>Leonteq</w:t>
      </w:r>
      <w:proofErr w:type="spellEnd"/>
      <w:r>
        <w:t xml:space="preserve"> </w:t>
      </w:r>
      <w:r w:rsidR="000D131E">
        <w:t>(GV)</w:t>
      </w:r>
      <w:r>
        <w:tab/>
      </w:r>
      <w:r>
        <w:rPr>
          <w:u w:val="single"/>
        </w:rPr>
        <w:t xml:space="preserve"> </w:t>
      </w:r>
      <w:r w:rsidR="00FB3F1C" w:rsidRPr="005F6F7B">
        <w:rPr>
          <w:u w:val="single"/>
        </w:rPr>
        <w:t>2'000</w:t>
      </w:r>
      <w:r>
        <w:rPr>
          <w:u w:val="single"/>
        </w:rPr>
        <w:t xml:space="preserve">    </w:t>
      </w:r>
    </w:p>
    <w:p w:rsidR="00FB3F1C" w:rsidRPr="008D430F" w:rsidRDefault="005F6F7B" w:rsidP="000D131E">
      <w:pPr>
        <w:tabs>
          <w:tab w:val="right" w:pos="6237"/>
        </w:tabs>
        <w:jc w:val="both"/>
        <w:rPr>
          <w:b/>
        </w:rPr>
      </w:pPr>
      <w:r>
        <w:tab/>
      </w:r>
      <w:r w:rsidR="00FB3F1C" w:rsidRPr="008D430F">
        <w:rPr>
          <w:rFonts w:ascii="Times New (W1)" w:hAnsi="Times New (W1)"/>
          <w:b/>
          <w:u w:val="double"/>
        </w:rPr>
        <w:t>1</w:t>
      </w:r>
      <w:r w:rsidR="003A2292" w:rsidRPr="008D430F">
        <w:rPr>
          <w:rFonts w:ascii="Times New (W1)" w:hAnsi="Times New (W1)"/>
          <w:b/>
          <w:u w:val="double"/>
        </w:rPr>
        <w:t>4</w:t>
      </w:r>
      <w:r w:rsidR="00FB3F1C" w:rsidRPr="008D430F">
        <w:rPr>
          <w:rFonts w:ascii="Times New (W1)" w:hAnsi="Times New (W1)"/>
          <w:b/>
          <w:u w:val="double"/>
        </w:rPr>
        <w:t>’</w:t>
      </w:r>
      <w:r w:rsidR="000273EA">
        <w:rPr>
          <w:rFonts w:ascii="Times New (W1)" w:hAnsi="Times New (W1)"/>
          <w:b/>
          <w:u w:val="double"/>
        </w:rPr>
        <w:t>1</w:t>
      </w:r>
      <w:r w:rsidR="00FB3F1C" w:rsidRPr="008D430F">
        <w:rPr>
          <w:rFonts w:ascii="Times New (W1)" w:hAnsi="Times New (W1)"/>
          <w:b/>
          <w:u w:val="double"/>
        </w:rPr>
        <w:t>00</w:t>
      </w:r>
    </w:p>
    <w:p w:rsidR="00FB3F1C" w:rsidRPr="000D131E" w:rsidRDefault="00FB3F1C" w:rsidP="000D131E">
      <w:pPr>
        <w:jc w:val="both"/>
        <w:rPr>
          <w:b/>
        </w:rPr>
      </w:pPr>
      <w:r w:rsidRPr="000D131E">
        <w:rPr>
          <w:b/>
        </w:rPr>
        <w:t>Ausgaben:</w:t>
      </w:r>
    </w:p>
    <w:p w:rsidR="00FB3F1C" w:rsidRDefault="005F6F7B" w:rsidP="000D131E">
      <w:pPr>
        <w:tabs>
          <w:tab w:val="right" w:pos="6237"/>
        </w:tabs>
        <w:jc w:val="both"/>
      </w:pPr>
      <w:r>
        <w:t>GV</w:t>
      </w:r>
      <w:r>
        <w:tab/>
      </w:r>
      <w:r w:rsidR="00FB3F1C">
        <w:t>2’000</w:t>
      </w:r>
    </w:p>
    <w:p w:rsidR="003A2292" w:rsidRDefault="005F6F7B" w:rsidP="000D131E">
      <w:pPr>
        <w:tabs>
          <w:tab w:val="right" w:pos="6237"/>
        </w:tabs>
        <w:jc w:val="both"/>
      </w:pPr>
      <w:r>
        <w:t>Jassen &amp; Poker</w:t>
      </w:r>
      <w:r>
        <w:tab/>
      </w:r>
      <w:r w:rsidR="00755123">
        <w:t>1’500</w:t>
      </w:r>
    </w:p>
    <w:p w:rsidR="00FB3F1C" w:rsidRDefault="000273EA" w:rsidP="000D131E">
      <w:pPr>
        <w:tabs>
          <w:tab w:val="right" w:pos="6237"/>
        </w:tabs>
        <w:jc w:val="both"/>
      </w:pPr>
      <w:r>
        <w:t>EM Spiel</w:t>
      </w:r>
      <w:r w:rsidR="005F6F7B">
        <w:tab/>
      </w:r>
      <w:r w:rsidR="00755123">
        <w:t>2’</w:t>
      </w:r>
      <w:r>
        <w:t>1</w:t>
      </w:r>
      <w:r w:rsidR="00755123">
        <w:t>00</w:t>
      </w:r>
    </w:p>
    <w:p w:rsidR="00FB3F1C" w:rsidRDefault="005F6F7B" w:rsidP="000D131E">
      <w:pPr>
        <w:tabs>
          <w:tab w:val="right" w:pos="6237"/>
        </w:tabs>
        <w:jc w:val="both"/>
      </w:pPr>
      <w:r>
        <w:t>Oktoberfest</w:t>
      </w:r>
      <w:r>
        <w:tab/>
      </w:r>
      <w:r w:rsidR="003A2292">
        <w:t>1’5</w:t>
      </w:r>
      <w:r w:rsidR="00FB3F1C">
        <w:t>00</w:t>
      </w:r>
    </w:p>
    <w:p w:rsidR="00FB3F1C" w:rsidRDefault="005F6F7B" w:rsidP="000D131E">
      <w:pPr>
        <w:tabs>
          <w:tab w:val="right" w:pos="6237"/>
        </w:tabs>
        <w:jc w:val="both"/>
      </w:pPr>
      <w:r>
        <w:t>Weihnachtsessen</w:t>
      </w:r>
      <w:r>
        <w:tab/>
      </w:r>
      <w:r w:rsidR="00FB3F1C">
        <w:t>6’</w:t>
      </w:r>
      <w:r w:rsidR="000273EA">
        <w:t>0</w:t>
      </w:r>
      <w:r w:rsidR="00FB3F1C">
        <w:t>00</w:t>
      </w:r>
    </w:p>
    <w:p w:rsidR="00FB3F1C" w:rsidRDefault="00FB3F1C" w:rsidP="000D131E">
      <w:pPr>
        <w:tabs>
          <w:tab w:val="right" w:pos="6237"/>
        </w:tabs>
        <w:jc w:val="both"/>
      </w:pPr>
      <w:r>
        <w:t xml:space="preserve">Kosten </w:t>
      </w:r>
      <w:r w:rsidR="006A2A36">
        <w:t>Vorstandspesen/-sitzungen</w:t>
      </w:r>
      <w:r w:rsidR="005F6F7B">
        <w:tab/>
      </w:r>
      <w:r>
        <w:t>500</w:t>
      </w:r>
    </w:p>
    <w:p w:rsidR="00FB3F1C" w:rsidRDefault="005C2A26" w:rsidP="000D131E">
      <w:pPr>
        <w:tabs>
          <w:tab w:val="right" w:pos="6237"/>
        </w:tabs>
        <w:jc w:val="both"/>
      </w:pPr>
      <w:r>
        <w:t>Porto</w:t>
      </w:r>
      <w:r w:rsidR="005F6F7B">
        <w:t>, Bankspesen, Diverses</w:t>
      </w:r>
      <w:r w:rsidR="005F6F7B">
        <w:tab/>
      </w:r>
      <w:r w:rsidR="00FB3F1C">
        <w:rPr>
          <w:u w:val="single"/>
        </w:rPr>
        <w:t xml:space="preserve"> </w:t>
      </w:r>
      <w:r w:rsidR="00755123">
        <w:rPr>
          <w:u w:val="single"/>
        </w:rPr>
        <w:t xml:space="preserve">   </w:t>
      </w:r>
      <w:r w:rsidR="003A2292">
        <w:rPr>
          <w:u w:val="single"/>
        </w:rPr>
        <w:t>5</w:t>
      </w:r>
      <w:r w:rsidR="00755123">
        <w:rPr>
          <w:u w:val="single"/>
        </w:rPr>
        <w:t>00</w:t>
      </w:r>
    </w:p>
    <w:p w:rsidR="00FB3F1C" w:rsidRPr="008D430F" w:rsidRDefault="005F6F7B" w:rsidP="000D131E">
      <w:pPr>
        <w:tabs>
          <w:tab w:val="right" w:pos="6237"/>
        </w:tabs>
        <w:jc w:val="both"/>
        <w:rPr>
          <w:b/>
        </w:rPr>
      </w:pPr>
      <w:r w:rsidRPr="005F6F7B">
        <w:rPr>
          <w:rFonts w:ascii="Times New (W1)" w:hAnsi="Times New (W1)"/>
        </w:rPr>
        <w:tab/>
      </w:r>
      <w:r w:rsidR="00FB3F1C" w:rsidRPr="008D430F">
        <w:rPr>
          <w:rFonts w:ascii="Times New (W1)" w:hAnsi="Times New (W1)"/>
          <w:b/>
          <w:u w:val="double"/>
        </w:rPr>
        <w:t>1</w:t>
      </w:r>
      <w:r w:rsidR="003A2292" w:rsidRPr="008D430F">
        <w:rPr>
          <w:rFonts w:ascii="Times New (W1)" w:hAnsi="Times New (W1)"/>
          <w:b/>
          <w:u w:val="double"/>
        </w:rPr>
        <w:t>4</w:t>
      </w:r>
      <w:r w:rsidR="00FB3F1C" w:rsidRPr="008D430F">
        <w:rPr>
          <w:rFonts w:ascii="Times New (W1)" w:hAnsi="Times New (W1)"/>
          <w:b/>
          <w:u w:val="double"/>
        </w:rPr>
        <w:t>’</w:t>
      </w:r>
      <w:r w:rsidR="000273EA">
        <w:rPr>
          <w:rFonts w:ascii="Times New (W1)" w:hAnsi="Times New (W1)"/>
          <w:b/>
          <w:u w:val="double"/>
        </w:rPr>
        <w:t>1</w:t>
      </w:r>
      <w:r w:rsidR="00FB3F1C" w:rsidRPr="008D430F">
        <w:rPr>
          <w:rFonts w:ascii="Times New (W1)" w:hAnsi="Times New (W1)"/>
          <w:b/>
          <w:u w:val="double"/>
        </w:rPr>
        <w:t>00</w:t>
      </w:r>
    </w:p>
    <w:p w:rsidR="00FB3F1C" w:rsidRDefault="00FB3F1C" w:rsidP="000D131E">
      <w:pPr>
        <w:jc w:val="both"/>
      </w:pPr>
    </w:p>
    <w:p w:rsidR="00052B87" w:rsidRDefault="00B805EA" w:rsidP="000D131E">
      <w:pPr>
        <w:jc w:val="both"/>
      </w:pPr>
      <w:r>
        <w:t xml:space="preserve">Der </w:t>
      </w:r>
      <w:r w:rsidR="00123ADA">
        <w:t>Präsident</w:t>
      </w:r>
      <w:r>
        <w:t xml:space="preserve"> präsentiert </w:t>
      </w:r>
      <w:r w:rsidR="000273EA">
        <w:t>somit</w:t>
      </w:r>
      <w:r w:rsidR="008D430F">
        <w:t xml:space="preserve"> </w:t>
      </w:r>
      <w:r>
        <w:t>ein ausgeglichenes Budget fü</w:t>
      </w:r>
      <w:r w:rsidR="00805E29">
        <w:t>r das Vereinsjahr 201</w:t>
      </w:r>
      <w:r w:rsidR="000273EA">
        <w:t>6</w:t>
      </w:r>
      <w:r>
        <w:t>.</w:t>
      </w:r>
    </w:p>
    <w:p w:rsidR="00FB3F1C" w:rsidRDefault="000D131E" w:rsidP="000D131E">
      <w:pPr>
        <w:tabs>
          <w:tab w:val="left" w:pos="1875"/>
        </w:tabs>
        <w:jc w:val="both"/>
      </w:pPr>
      <w:r>
        <w:tab/>
      </w:r>
    </w:p>
    <w:p w:rsidR="00FB3F1C" w:rsidRDefault="008D430F" w:rsidP="000D131E">
      <w:pPr>
        <w:pStyle w:val="Heading3"/>
        <w:numPr>
          <w:ilvl w:val="0"/>
          <w:numId w:val="8"/>
        </w:numPr>
        <w:ind w:left="350"/>
        <w:jc w:val="both"/>
      </w:pPr>
      <w:r>
        <w:t xml:space="preserve">  </w:t>
      </w:r>
      <w:r w:rsidR="00FB3F1C">
        <w:t>Festsetzung Jahresbeitrag</w:t>
      </w:r>
      <w:r w:rsidR="00FB3F1C">
        <w:tab/>
      </w:r>
    </w:p>
    <w:p w:rsidR="00FB3F1C" w:rsidRDefault="00FB3F1C" w:rsidP="000D131E">
      <w:pPr>
        <w:jc w:val="both"/>
      </w:pPr>
      <w:r>
        <w:tab/>
      </w:r>
      <w:r w:rsidRPr="00412FB2">
        <w:rPr>
          <w:b/>
          <w:color w:val="FF0000"/>
        </w:rPr>
        <w:t xml:space="preserve"> </w:t>
      </w:r>
    </w:p>
    <w:p w:rsidR="00FB3F1C" w:rsidRDefault="00FB3F1C" w:rsidP="000D131E">
      <w:pPr>
        <w:ind w:hanging="12"/>
        <w:jc w:val="both"/>
      </w:pPr>
      <w:r>
        <w:t>Jahresbeitrag bleibt bei Fr. 100.--</w:t>
      </w:r>
    </w:p>
    <w:p w:rsidR="00FB3F1C" w:rsidRDefault="00FB3F1C" w:rsidP="000D131E">
      <w:pPr>
        <w:ind w:hanging="12"/>
        <w:jc w:val="both"/>
        <w:rPr>
          <w:b/>
          <w:bCs/>
        </w:rPr>
      </w:pPr>
      <w:r>
        <w:t xml:space="preserve"> </w:t>
      </w:r>
    </w:p>
    <w:p w:rsidR="00FB3F1C" w:rsidRPr="00B467A6" w:rsidRDefault="008D430F" w:rsidP="000D131E">
      <w:pPr>
        <w:pStyle w:val="Heading3"/>
        <w:numPr>
          <w:ilvl w:val="0"/>
          <w:numId w:val="8"/>
        </w:numPr>
        <w:ind w:left="350"/>
        <w:jc w:val="both"/>
      </w:pPr>
      <w:r>
        <w:t xml:space="preserve">  </w:t>
      </w:r>
      <w:r w:rsidR="00FB3F1C" w:rsidRPr="00DB5972">
        <w:t>Anträge</w:t>
      </w:r>
    </w:p>
    <w:p w:rsidR="00052B87" w:rsidRDefault="00FB3F1C" w:rsidP="000D131E">
      <w:pPr>
        <w:ind w:firstLine="360"/>
        <w:jc w:val="both"/>
        <w:rPr>
          <w:b/>
          <w:color w:val="FF0000"/>
        </w:rPr>
      </w:pPr>
      <w:r>
        <w:tab/>
      </w:r>
    </w:p>
    <w:p w:rsidR="00FB3F1C" w:rsidRPr="00052B87" w:rsidRDefault="00052B87" w:rsidP="000D131E">
      <w:pPr>
        <w:jc w:val="both"/>
      </w:pPr>
      <w:r w:rsidRPr="00052B87">
        <w:t xml:space="preserve">Anträge sind keine eingegangen. </w:t>
      </w:r>
      <w:r w:rsidR="00FB3F1C" w:rsidRPr="00052B87">
        <w:tab/>
        <w:t xml:space="preserve"> </w:t>
      </w:r>
    </w:p>
    <w:p w:rsidR="00FB3F1C" w:rsidRDefault="00FB3F1C" w:rsidP="000D131E">
      <w:pPr>
        <w:jc w:val="both"/>
      </w:pPr>
    </w:p>
    <w:p w:rsidR="00FB3F1C" w:rsidRDefault="008D430F" w:rsidP="000D131E">
      <w:pPr>
        <w:pStyle w:val="Heading3"/>
        <w:numPr>
          <w:ilvl w:val="0"/>
          <w:numId w:val="8"/>
        </w:numPr>
        <w:ind w:left="350"/>
        <w:jc w:val="both"/>
      </w:pPr>
      <w:r>
        <w:t xml:space="preserve">  </w:t>
      </w:r>
      <w:r w:rsidR="00FB3F1C">
        <w:t>Verschiedenes</w:t>
      </w:r>
    </w:p>
    <w:p w:rsidR="00FB3F1C" w:rsidRDefault="00FB3F1C" w:rsidP="000D131E">
      <w:pPr>
        <w:jc w:val="both"/>
      </w:pPr>
      <w:r>
        <w:tab/>
      </w:r>
    </w:p>
    <w:p w:rsidR="000273EA" w:rsidRDefault="000273EA" w:rsidP="000D131E">
      <w:pPr>
        <w:jc w:val="both"/>
      </w:pPr>
    </w:p>
    <w:p w:rsidR="000273EA" w:rsidRDefault="000273EA" w:rsidP="000D131E">
      <w:pPr>
        <w:jc w:val="both"/>
        <w:rPr>
          <w:b/>
          <w:color w:val="FF0000"/>
        </w:rPr>
      </w:pPr>
    </w:p>
    <w:p w:rsidR="00FB3F1C" w:rsidRPr="00412FB2" w:rsidRDefault="00FB3F1C" w:rsidP="000D131E">
      <w:pPr>
        <w:ind w:firstLine="360"/>
        <w:jc w:val="both"/>
        <w:rPr>
          <w:b/>
          <w:color w:val="FF0000"/>
        </w:rPr>
      </w:pPr>
    </w:p>
    <w:p w:rsidR="00FB3F1C" w:rsidRDefault="00FB3F1C" w:rsidP="000D131E">
      <w:pPr>
        <w:jc w:val="both"/>
      </w:pPr>
      <w:r>
        <w:rPr>
          <w:b/>
          <w:bCs/>
          <w:u w:val="single"/>
        </w:rPr>
        <w:t>Jahresprogramm:</w:t>
      </w:r>
      <w:r>
        <w:tab/>
        <w:t xml:space="preserve">(im Internet unter </w:t>
      </w:r>
      <w:hyperlink r:id="rId8" w:history="1">
        <w:r>
          <w:rPr>
            <w:rStyle w:val="Hyperlink"/>
          </w:rPr>
          <w:t>www.vezr.ch</w:t>
        </w:r>
      </w:hyperlink>
      <w:r>
        <w:t xml:space="preserve"> abrufbar)</w:t>
      </w:r>
    </w:p>
    <w:p w:rsidR="00FB3F1C" w:rsidRDefault="00FB3F1C" w:rsidP="000D131E">
      <w:pPr>
        <w:ind w:firstLine="360"/>
        <w:jc w:val="both"/>
      </w:pPr>
    </w:p>
    <w:p w:rsidR="00E8378E" w:rsidRPr="0065379A" w:rsidRDefault="00E8378E" w:rsidP="00E8378E">
      <w:pPr>
        <w:tabs>
          <w:tab w:val="left" w:pos="4253"/>
        </w:tabs>
        <w:ind w:right="1"/>
        <w:jc w:val="both"/>
      </w:pPr>
      <w:r w:rsidRPr="0065379A">
        <w:t>Jass-/Pokerabend</w:t>
      </w:r>
      <w:r w:rsidRPr="0065379A">
        <w:tab/>
      </w:r>
      <w:r w:rsidR="00123ADA">
        <w:t>28.</w:t>
      </w:r>
      <w:r w:rsidRPr="0065379A">
        <w:t xml:space="preserve"> </w:t>
      </w:r>
      <w:r>
        <w:t>April</w:t>
      </w:r>
      <w:r w:rsidRPr="0065379A">
        <w:t xml:space="preserve"> 201</w:t>
      </w:r>
      <w:r>
        <w:t>6</w:t>
      </w:r>
      <w:r w:rsidRPr="0065379A">
        <w:t xml:space="preserve"> </w:t>
      </w:r>
    </w:p>
    <w:p w:rsidR="00E8378E" w:rsidRDefault="00E8378E" w:rsidP="00E8378E">
      <w:pPr>
        <w:tabs>
          <w:tab w:val="left" w:pos="4253"/>
        </w:tabs>
        <w:ind w:right="1"/>
        <w:jc w:val="both"/>
      </w:pPr>
      <w:r>
        <w:t>EM Spiel</w:t>
      </w:r>
      <w:r>
        <w:tab/>
        <w:t>Juni 2016</w:t>
      </w:r>
    </w:p>
    <w:p w:rsidR="00E8378E" w:rsidRDefault="00E8378E" w:rsidP="00E8378E">
      <w:pPr>
        <w:tabs>
          <w:tab w:val="left" w:pos="4253"/>
        </w:tabs>
        <w:ind w:right="1"/>
        <w:jc w:val="both"/>
      </w:pPr>
      <w:r>
        <w:t>Oktoberfest</w:t>
      </w:r>
      <w:r>
        <w:tab/>
        <w:t>Oktober 2016</w:t>
      </w:r>
    </w:p>
    <w:p w:rsidR="00E8378E" w:rsidRDefault="00E8378E" w:rsidP="00E8378E">
      <w:pPr>
        <w:tabs>
          <w:tab w:val="left" w:pos="4253"/>
        </w:tabs>
        <w:ind w:right="1"/>
        <w:jc w:val="both"/>
      </w:pPr>
      <w:r>
        <w:t xml:space="preserve">Ev. </w:t>
      </w:r>
      <w:proofErr w:type="spellStart"/>
      <w:r>
        <w:t>Metzgete</w:t>
      </w:r>
      <w:proofErr w:type="spellEnd"/>
      <w:r>
        <w:tab/>
        <w:t>Ende Oktober 2016</w:t>
      </w:r>
    </w:p>
    <w:p w:rsidR="00E8378E" w:rsidRDefault="00E8378E" w:rsidP="00E8378E">
      <w:pPr>
        <w:tabs>
          <w:tab w:val="left" w:pos="4253"/>
        </w:tabs>
        <w:ind w:right="1"/>
        <w:jc w:val="both"/>
      </w:pPr>
      <w:r>
        <w:t>X-Mas Essen</w:t>
      </w:r>
      <w:r>
        <w:tab/>
        <w:t>Anfangs Dezember 2016</w:t>
      </w:r>
    </w:p>
    <w:p w:rsidR="00271D7F" w:rsidRDefault="00271D7F" w:rsidP="000D131E">
      <w:pPr>
        <w:ind w:firstLine="360"/>
        <w:jc w:val="both"/>
      </w:pPr>
    </w:p>
    <w:p w:rsidR="0099189D" w:rsidRDefault="0099189D" w:rsidP="000D131E">
      <w:pPr>
        <w:jc w:val="both"/>
      </w:pPr>
    </w:p>
    <w:p w:rsidR="00B76ADF" w:rsidRDefault="0099189D" w:rsidP="000D131E">
      <w:pPr>
        <w:jc w:val="both"/>
      </w:pPr>
      <w:r>
        <w:t>S</w:t>
      </w:r>
      <w:r w:rsidR="00B76ADF">
        <w:t>chluss: 19.</w:t>
      </w:r>
      <w:r w:rsidR="00123ADA">
        <w:t>15</w:t>
      </w:r>
      <w:r w:rsidR="00B76ADF">
        <w:t xml:space="preserve"> Uhr</w:t>
      </w:r>
    </w:p>
    <w:p w:rsidR="0099189D" w:rsidRDefault="00E673EB" w:rsidP="006A2A36">
      <w:pPr>
        <w:jc w:val="both"/>
      </w:pPr>
      <w:r>
        <w:t xml:space="preserve">Zürich, </w:t>
      </w:r>
      <w:r w:rsidR="00FF4792">
        <w:t>2</w:t>
      </w:r>
      <w:r w:rsidR="00E8378E">
        <w:t>3</w:t>
      </w:r>
      <w:r w:rsidR="00B76ADF">
        <w:t>. März 201</w:t>
      </w:r>
      <w:r w:rsidR="00E8378E">
        <w:t>6</w:t>
      </w:r>
    </w:p>
    <w:p w:rsidR="0099189D" w:rsidRDefault="0099189D" w:rsidP="0099189D">
      <w:pPr>
        <w:tabs>
          <w:tab w:val="left" w:pos="4320"/>
          <w:tab w:val="left" w:pos="7020"/>
        </w:tabs>
        <w:jc w:val="both"/>
      </w:pPr>
    </w:p>
    <w:p w:rsidR="0099189D" w:rsidRDefault="00B76ADF" w:rsidP="0099189D">
      <w:pPr>
        <w:tabs>
          <w:tab w:val="left" w:pos="4320"/>
          <w:tab w:val="left" w:pos="7020"/>
        </w:tabs>
        <w:jc w:val="both"/>
      </w:pPr>
      <w:r>
        <w:t>Präsident</w:t>
      </w:r>
      <w:r w:rsidR="0099189D" w:rsidRPr="0099189D">
        <w:t xml:space="preserve"> </w:t>
      </w:r>
      <w:r w:rsidR="0099189D">
        <w:tab/>
      </w:r>
      <w:r w:rsidR="00FF4792">
        <w:t>Aktuar</w:t>
      </w:r>
    </w:p>
    <w:p w:rsidR="0099189D" w:rsidRDefault="0099189D" w:rsidP="0099189D">
      <w:pPr>
        <w:tabs>
          <w:tab w:val="left" w:pos="4320"/>
        </w:tabs>
        <w:jc w:val="both"/>
      </w:pPr>
      <w:r>
        <w:t>R. Hengartner</w:t>
      </w:r>
      <w:r>
        <w:tab/>
      </w:r>
      <w:r w:rsidR="00FF4792">
        <w:t>Z. Rudonjic</w:t>
      </w:r>
    </w:p>
    <w:sectPr w:rsidR="0099189D"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C6" w:rsidRDefault="00352BC6">
      <w:r>
        <w:separator/>
      </w:r>
    </w:p>
  </w:endnote>
  <w:endnote w:type="continuationSeparator" w:id="0">
    <w:p w:rsidR="00352BC6" w:rsidRDefault="0035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3EA" w:rsidRDefault="000273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73EA" w:rsidRDefault="000273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3EA" w:rsidRDefault="000273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ADA">
      <w:rPr>
        <w:rStyle w:val="PageNumber"/>
        <w:noProof/>
      </w:rPr>
      <w:t>2</w:t>
    </w:r>
    <w:r>
      <w:rPr>
        <w:rStyle w:val="PageNumber"/>
      </w:rPr>
      <w:fldChar w:fldCharType="end"/>
    </w:r>
  </w:p>
  <w:p w:rsidR="000273EA" w:rsidRDefault="000273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C6" w:rsidRDefault="00352BC6">
      <w:r>
        <w:separator/>
      </w:r>
    </w:p>
  </w:footnote>
  <w:footnote w:type="continuationSeparator" w:id="0">
    <w:p w:rsidR="00352BC6" w:rsidRDefault="0035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F9F"/>
    <w:multiLevelType w:val="hybridMultilevel"/>
    <w:tmpl w:val="32BE1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25BF"/>
    <w:multiLevelType w:val="hybridMultilevel"/>
    <w:tmpl w:val="8FBA4EEE"/>
    <w:lvl w:ilvl="0" w:tplc="08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A9379D7"/>
    <w:multiLevelType w:val="hybridMultilevel"/>
    <w:tmpl w:val="5622F2FA"/>
    <w:lvl w:ilvl="0" w:tplc="A8623818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E146B5"/>
    <w:multiLevelType w:val="hybridMultilevel"/>
    <w:tmpl w:val="A0D81E4A"/>
    <w:lvl w:ilvl="0" w:tplc="D2442862">
      <w:start w:val="10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991425"/>
    <w:multiLevelType w:val="hybridMultilevel"/>
    <w:tmpl w:val="01D0E3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6532C"/>
    <w:multiLevelType w:val="hybridMultilevel"/>
    <w:tmpl w:val="703C457A"/>
    <w:lvl w:ilvl="0" w:tplc="36444D9A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410E7"/>
    <w:multiLevelType w:val="hybridMultilevel"/>
    <w:tmpl w:val="1116DA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33256"/>
    <w:multiLevelType w:val="hybridMultilevel"/>
    <w:tmpl w:val="7C02CDE0"/>
    <w:lvl w:ilvl="0" w:tplc="0807000F">
      <w:start w:val="1"/>
      <w:numFmt w:val="decimal"/>
      <w:lvlText w:val="%1."/>
      <w:lvlJc w:val="left"/>
      <w:pPr>
        <w:ind w:left="-66" w:hanging="360"/>
      </w:pPr>
    </w:lvl>
    <w:lvl w:ilvl="1" w:tplc="08070019" w:tentative="1">
      <w:start w:val="1"/>
      <w:numFmt w:val="lowerLetter"/>
      <w:lvlText w:val="%2."/>
      <w:lvlJc w:val="left"/>
      <w:pPr>
        <w:ind w:left="654" w:hanging="360"/>
      </w:pPr>
    </w:lvl>
    <w:lvl w:ilvl="2" w:tplc="0807001B" w:tentative="1">
      <w:start w:val="1"/>
      <w:numFmt w:val="lowerRoman"/>
      <w:lvlText w:val="%3."/>
      <w:lvlJc w:val="right"/>
      <w:pPr>
        <w:ind w:left="1374" w:hanging="180"/>
      </w:pPr>
    </w:lvl>
    <w:lvl w:ilvl="3" w:tplc="0807000F" w:tentative="1">
      <w:start w:val="1"/>
      <w:numFmt w:val="decimal"/>
      <w:lvlText w:val="%4."/>
      <w:lvlJc w:val="left"/>
      <w:pPr>
        <w:ind w:left="2094" w:hanging="360"/>
      </w:pPr>
    </w:lvl>
    <w:lvl w:ilvl="4" w:tplc="08070019" w:tentative="1">
      <w:start w:val="1"/>
      <w:numFmt w:val="lowerLetter"/>
      <w:lvlText w:val="%5."/>
      <w:lvlJc w:val="left"/>
      <w:pPr>
        <w:ind w:left="2814" w:hanging="360"/>
      </w:pPr>
    </w:lvl>
    <w:lvl w:ilvl="5" w:tplc="0807001B" w:tentative="1">
      <w:start w:val="1"/>
      <w:numFmt w:val="lowerRoman"/>
      <w:lvlText w:val="%6."/>
      <w:lvlJc w:val="right"/>
      <w:pPr>
        <w:ind w:left="3534" w:hanging="180"/>
      </w:pPr>
    </w:lvl>
    <w:lvl w:ilvl="6" w:tplc="0807000F" w:tentative="1">
      <w:start w:val="1"/>
      <w:numFmt w:val="decimal"/>
      <w:lvlText w:val="%7."/>
      <w:lvlJc w:val="left"/>
      <w:pPr>
        <w:ind w:left="4254" w:hanging="360"/>
      </w:pPr>
    </w:lvl>
    <w:lvl w:ilvl="7" w:tplc="08070019" w:tentative="1">
      <w:start w:val="1"/>
      <w:numFmt w:val="lowerLetter"/>
      <w:lvlText w:val="%8."/>
      <w:lvlJc w:val="left"/>
      <w:pPr>
        <w:ind w:left="4974" w:hanging="360"/>
      </w:pPr>
    </w:lvl>
    <w:lvl w:ilvl="8" w:tplc="0807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81"/>
    <w:rsid w:val="000213B7"/>
    <w:rsid w:val="00021738"/>
    <w:rsid w:val="000273EA"/>
    <w:rsid w:val="000334E8"/>
    <w:rsid w:val="000459C9"/>
    <w:rsid w:val="00052B87"/>
    <w:rsid w:val="00062727"/>
    <w:rsid w:val="00072527"/>
    <w:rsid w:val="00085E81"/>
    <w:rsid w:val="000865D3"/>
    <w:rsid w:val="000904A9"/>
    <w:rsid w:val="00093440"/>
    <w:rsid w:val="000A27FD"/>
    <w:rsid w:val="000A2BC4"/>
    <w:rsid w:val="000A549B"/>
    <w:rsid w:val="000A7E63"/>
    <w:rsid w:val="000D131E"/>
    <w:rsid w:val="000E1CF2"/>
    <w:rsid w:val="000E7072"/>
    <w:rsid w:val="00104E62"/>
    <w:rsid w:val="00123ADA"/>
    <w:rsid w:val="00123CC2"/>
    <w:rsid w:val="001307DD"/>
    <w:rsid w:val="001644DA"/>
    <w:rsid w:val="00194ECC"/>
    <w:rsid w:val="001A1DDE"/>
    <w:rsid w:val="001D502E"/>
    <w:rsid w:val="002047BC"/>
    <w:rsid w:val="00212491"/>
    <w:rsid w:val="0024118F"/>
    <w:rsid w:val="002477A1"/>
    <w:rsid w:val="00252820"/>
    <w:rsid w:val="002611C3"/>
    <w:rsid w:val="00271D7F"/>
    <w:rsid w:val="00287987"/>
    <w:rsid w:val="00294A6E"/>
    <w:rsid w:val="00296A39"/>
    <w:rsid w:val="002A7FD6"/>
    <w:rsid w:val="002B1C5C"/>
    <w:rsid w:val="00330986"/>
    <w:rsid w:val="00345B3A"/>
    <w:rsid w:val="00352BC6"/>
    <w:rsid w:val="00361914"/>
    <w:rsid w:val="00363F11"/>
    <w:rsid w:val="00375BA9"/>
    <w:rsid w:val="00377B56"/>
    <w:rsid w:val="00385A7E"/>
    <w:rsid w:val="003A2292"/>
    <w:rsid w:val="003E78D6"/>
    <w:rsid w:val="003F1784"/>
    <w:rsid w:val="00401842"/>
    <w:rsid w:val="00412FB2"/>
    <w:rsid w:val="0042739C"/>
    <w:rsid w:val="004308F0"/>
    <w:rsid w:val="00440C3F"/>
    <w:rsid w:val="00464DB7"/>
    <w:rsid w:val="00481DF8"/>
    <w:rsid w:val="00482C7E"/>
    <w:rsid w:val="004A744A"/>
    <w:rsid w:val="004C1D02"/>
    <w:rsid w:val="004D2CE9"/>
    <w:rsid w:val="004D5C9E"/>
    <w:rsid w:val="004D7536"/>
    <w:rsid w:val="004D78A8"/>
    <w:rsid w:val="004E5893"/>
    <w:rsid w:val="004E7ACB"/>
    <w:rsid w:val="00527A56"/>
    <w:rsid w:val="005347D2"/>
    <w:rsid w:val="00547E9C"/>
    <w:rsid w:val="00550FC3"/>
    <w:rsid w:val="0055689E"/>
    <w:rsid w:val="0056599E"/>
    <w:rsid w:val="005756C7"/>
    <w:rsid w:val="00585C6D"/>
    <w:rsid w:val="005C2A26"/>
    <w:rsid w:val="005C7D62"/>
    <w:rsid w:val="005F44E6"/>
    <w:rsid w:val="005F6F7B"/>
    <w:rsid w:val="00611620"/>
    <w:rsid w:val="00635FA0"/>
    <w:rsid w:val="00640596"/>
    <w:rsid w:val="006422CD"/>
    <w:rsid w:val="006623B7"/>
    <w:rsid w:val="00672455"/>
    <w:rsid w:val="006958FA"/>
    <w:rsid w:val="006A2A36"/>
    <w:rsid w:val="006B1FCE"/>
    <w:rsid w:val="006C521F"/>
    <w:rsid w:val="006E3BBF"/>
    <w:rsid w:val="006E6AD6"/>
    <w:rsid w:val="006F6D8A"/>
    <w:rsid w:val="007026B5"/>
    <w:rsid w:val="00737797"/>
    <w:rsid w:val="00744C16"/>
    <w:rsid w:val="00747414"/>
    <w:rsid w:val="00755123"/>
    <w:rsid w:val="00791E08"/>
    <w:rsid w:val="007975E8"/>
    <w:rsid w:val="007A6717"/>
    <w:rsid w:val="007B3681"/>
    <w:rsid w:val="007B66A9"/>
    <w:rsid w:val="007C4063"/>
    <w:rsid w:val="007D4D90"/>
    <w:rsid w:val="007F0383"/>
    <w:rsid w:val="007F0E17"/>
    <w:rsid w:val="00805E29"/>
    <w:rsid w:val="00830745"/>
    <w:rsid w:val="00836A10"/>
    <w:rsid w:val="00844F3E"/>
    <w:rsid w:val="008547B1"/>
    <w:rsid w:val="00880C1A"/>
    <w:rsid w:val="008C0349"/>
    <w:rsid w:val="008D430F"/>
    <w:rsid w:val="009041EA"/>
    <w:rsid w:val="009067D2"/>
    <w:rsid w:val="00932999"/>
    <w:rsid w:val="009332FC"/>
    <w:rsid w:val="00960518"/>
    <w:rsid w:val="00961461"/>
    <w:rsid w:val="0096572D"/>
    <w:rsid w:val="00983BED"/>
    <w:rsid w:val="00990AFA"/>
    <w:rsid w:val="0099189D"/>
    <w:rsid w:val="00992571"/>
    <w:rsid w:val="009B49FD"/>
    <w:rsid w:val="009B5F64"/>
    <w:rsid w:val="009C174A"/>
    <w:rsid w:val="009C3101"/>
    <w:rsid w:val="009C3E8B"/>
    <w:rsid w:val="009D30D5"/>
    <w:rsid w:val="009E2710"/>
    <w:rsid w:val="009E747F"/>
    <w:rsid w:val="00A02E44"/>
    <w:rsid w:val="00A044D0"/>
    <w:rsid w:val="00A17B06"/>
    <w:rsid w:val="00A57872"/>
    <w:rsid w:val="00A70ABF"/>
    <w:rsid w:val="00A776BA"/>
    <w:rsid w:val="00A80BC1"/>
    <w:rsid w:val="00A87505"/>
    <w:rsid w:val="00AC40A6"/>
    <w:rsid w:val="00AE3AEB"/>
    <w:rsid w:val="00B025C0"/>
    <w:rsid w:val="00B05449"/>
    <w:rsid w:val="00B37DDD"/>
    <w:rsid w:val="00B40F01"/>
    <w:rsid w:val="00B477B4"/>
    <w:rsid w:val="00B53D85"/>
    <w:rsid w:val="00B55130"/>
    <w:rsid w:val="00B609D1"/>
    <w:rsid w:val="00B76ADF"/>
    <w:rsid w:val="00B805EA"/>
    <w:rsid w:val="00B815B8"/>
    <w:rsid w:val="00BA2A00"/>
    <w:rsid w:val="00BB2376"/>
    <w:rsid w:val="00BE15DB"/>
    <w:rsid w:val="00BF176D"/>
    <w:rsid w:val="00BF763D"/>
    <w:rsid w:val="00C0591F"/>
    <w:rsid w:val="00C3332A"/>
    <w:rsid w:val="00C46CB0"/>
    <w:rsid w:val="00C47936"/>
    <w:rsid w:val="00C55642"/>
    <w:rsid w:val="00C57264"/>
    <w:rsid w:val="00C60EA9"/>
    <w:rsid w:val="00CB09AF"/>
    <w:rsid w:val="00CB5746"/>
    <w:rsid w:val="00CC4EE5"/>
    <w:rsid w:val="00CD28A8"/>
    <w:rsid w:val="00CD5BE6"/>
    <w:rsid w:val="00CF0E66"/>
    <w:rsid w:val="00D17F14"/>
    <w:rsid w:val="00D310E4"/>
    <w:rsid w:val="00D35DCC"/>
    <w:rsid w:val="00D6522E"/>
    <w:rsid w:val="00DB57B4"/>
    <w:rsid w:val="00DB5972"/>
    <w:rsid w:val="00DC3BF1"/>
    <w:rsid w:val="00DC4011"/>
    <w:rsid w:val="00DD0BE8"/>
    <w:rsid w:val="00DE6D68"/>
    <w:rsid w:val="00DF391C"/>
    <w:rsid w:val="00DF41F9"/>
    <w:rsid w:val="00E2464D"/>
    <w:rsid w:val="00E40A36"/>
    <w:rsid w:val="00E43386"/>
    <w:rsid w:val="00E673EB"/>
    <w:rsid w:val="00E6774D"/>
    <w:rsid w:val="00E8378E"/>
    <w:rsid w:val="00E951A7"/>
    <w:rsid w:val="00E9606F"/>
    <w:rsid w:val="00ED28AB"/>
    <w:rsid w:val="00EF29D8"/>
    <w:rsid w:val="00F0487C"/>
    <w:rsid w:val="00F04C77"/>
    <w:rsid w:val="00F11AE4"/>
    <w:rsid w:val="00F11F16"/>
    <w:rsid w:val="00F372FF"/>
    <w:rsid w:val="00F44DAA"/>
    <w:rsid w:val="00F53540"/>
    <w:rsid w:val="00F71423"/>
    <w:rsid w:val="00F80EB9"/>
    <w:rsid w:val="00F9442C"/>
    <w:rsid w:val="00F97F4E"/>
    <w:rsid w:val="00FB19D2"/>
    <w:rsid w:val="00FB3F1C"/>
    <w:rsid w:val="00FD3ABC"/>
    <w:rsid w:val="00FD5AD8"/>
    <w:rsid w:val="00FE566C"/>
    <w:rsid w:val="00FE6783"/>
    <w:rsid w:val="00FE7AC9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05"/>
    </w:pPr>
  </w:style>
  <w:style w:type="paragraph" w:styleId="BodyTextIndent2">
    <w:name w:val="Body Text Indent 2"/>
    <w:basedOn w:val="Normal"/>
    <w:pPr>
      <w:ind w:left="708"/>
      <w:jc w:val="both"/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296A3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FB3F1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B3F1C"/>
    <w:rPr>
      <w:sz w:val="16"/>
      <w:szCs w:val="16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05"/>
    </w:pPr>
  </w:style>
  <w:style w:type="paragraph" w:styleId="BodyTextIndent2">
    <w:name w:val="Body Text Indent 2"/>
    <w:basedOn w:val="Normal"/>
    <w:pPr>
      <w:ind w:left="708"/>
      <w:jc w:val="both"/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296A3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FB3F1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B3F1C"/>
    <w:rPr>
      <w:sz w:val="16"/>
      <w:szCs w:val="16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zr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D2CD3524</Template>
  <TotalTime>0</TotalTime>
  <Pages>3</Pages>
  <Words>410</Words>
  <Characters>2548</Characters>
  <Application>Microsoft Office Word</Application>
  <DocSecurity>0</DocSecurity>
  <Lines>144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PROTOKOLL DER 8</vt:lpstr>
      <vt:lpstr>PROTOKOLL DER 8</vt:lpstr>
    </vt:vector>
  </TitlesOfParts>
  <Company>Outlettel AG</Company>
  <LinksUpToDate>false</LinksUpToDate>
  <CharactersWithSpaces>2947</CharactersWithSpaces>
  <SharedDoc>false</SharedDoc>
  <HLinks>
    <vt:vector size="6" baseType="variant">
      <vt:variant>
        <vt:i4>6357028</vt:i4>
      </vt:variant>
      <vt:variant>
        <vt:i4>0</vt:i4>
      </vt:variant>
      <vt:variant>
        <vt:i4>0</vt:i4>
      </vt:variant>
      <vt:variant>
        <vt:i4>5</vt:i4>
      </vt:variant>
      <vt:variant>
        <vt:lpwstr>http://www.vezr.ch/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DER 8</dc:title>
  <dc:creator>Heitz</dc:creator>
  <cp:lastModifiedBy>Rudonjic, Zeljko</cp:lastModifiedBy>
  <cp:revision>3</cp:revision>
  <cp:lastPrinted>2013-03-11T14:26:00Z</cp:lastPrinted>
  <dcterms:created xsi:type="dcterms:W3CDTF">2016-03-21T12:01:00Z</dcterms:created>
  <dcterms:modified xsi:type="dcterms:W3CDTF">2016-04-04T16:19:00Z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